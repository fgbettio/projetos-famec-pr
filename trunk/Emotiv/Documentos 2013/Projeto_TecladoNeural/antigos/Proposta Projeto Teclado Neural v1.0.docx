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6D4" w:rsidRDefault="00CD46D4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Proposta de Projeto – Teclado Neural</w:t>
      </w:r>
    </w:p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NOME DE PROJETO</w:t>
      </w:r>
    </w:p>
    <w:p w:rsidR="00CD46D4" w:rsidRDefault="00CD4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Teclado Neural</w:t>
      </w:r>
    </w:p>
    <w:p w:rsidR="00CD46D4" w:rsidRDefault="00CD46D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OBJETIVOS ESPECÍFICOS</w:t>
      </w:r>
    </w:p>
    <w:p w:rsidR="00CD46D4" w:rsidRDefault="00CD46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Desenvolver competências de pesquisa nos alunos juntamente com o estudo do potencial inovador das ferramentas de analise neural, divulgando-as em workshops para a criação de expectativas e disseminação do conhecimento em outros cursos, contribuindo para o desenvolvimento de soluções envolvendo analise de ondas cerebrais. </w:t>
      </w:r>
    </w:p>
    <w:p w:rsidR="00CD46D4" w:rsidRDefault="00CD46D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OBJETIVOS GERAIS</w:t>
      </w:r>
    </w:p>
    <w:p w:rsidR="00CD46D4" w:rsidRDefault="00CD46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 muitos objetivos citamos os mais relevantes no contexto do projeto.</w:t>
      </w:r>
    </w:p>
    <w:p w:rsidR="00CD46D4" w:rsidRDefault="00CD46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âmbito da inclusão digital, permitir a operação de ferramentas computacionais sem o auxilio das mãos, para o uso por portadores de necessidades especiais.</w:t>
      </w:r>
    </w:p>
    <w:p w:rsidR="00CD46D4" w:rsidRDefault="00CD46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contexto interdisciplinar aperfeiçoar novas técnicas de analise comportamental com base nos estudos do comportamento neurológico.</w:t>
      </w:r>
    </w:p>
    <w:p w:rsidR="00CD46D4" w:rsidRDefault="00CD46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enfoque de inovação tecnológica contribuir para a melhoria das taxas de entrada de dados em dispositivos eletrônicos.</w:t>
      </w:r>
    </w:p>
    <w:p w:rsidR="00CD46D4" w:rsidRDefault="00CD46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contexto acadêmico, desenvolver competências e habilidades nos alunos incentivando e motivando a pratica de soluções de problemas.</w:t>
      </w:r>
    </w:p>
    <w:p w:rsidR="00CD46D4" w:rsidRDefault="00CD46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PLANO DE PROJETO</w:t>
      </w:r>
    </w:p>
    <w:p w:rsidR="00CD46D4" w:rsidRDefault="00CD46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Descrição da Proposta </w:t>
      </w:r>
    </w:p>
    <w:p w:rsidR="00CD46D4" w:rsidRDefault="00CD46D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Teclado Neural consiste basicamente em um teclado virtual, no qual o operador não necessita de contato físico com as teclas para sua operação, a captura dos estímulos elétricos, para o acionamento das teclas, é feita com o uso de um capacete neural que permite a leitura e interpretação dos sinais vindos do operador.</w:t>
      </w:r>
    </w:p>
    <w:p w:rsidR="00CD46D4" w:rsidRDefault="00CD46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trabalho consiste inicialmente em produzir um software capaz de identificar os movimentos do rosto ou da cabeça para produzir o movimento de um cursor sobre um teclado virtual, bem como a seleção e acionamento da tecla escolhida.</w:t>
      </w:r>
    </w:p>
    <w:p w:rsidR="00CD46D4" w:rsidRDefault="00CD46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Posteriormente a adição de algoritmos de predição facilitaram e melhorar a velocidade de digitação</w:t>
      </w:r>
    </w:p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INFRA-ESTRUTURA</w:t>
      </w:r>
    </w:p>
    <w:p w:rsidR="00CD46D4" w:rsidRDefault="00CD46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</w:t>
      </w:r>
    </w:p>
    <w:p w:rsidR="00CD46D4" w:rsidRDefault="00CD4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t>Microsoft Office 2007;</w:t>
      </w:r>
    </w:p>
    <w:p w:rsidR="00CD46D4" w:rsidRDefault="00CD4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t>Visual Studio 2005 ou superior;</w:t>
      </w:r>
    </w:p>
    <w:p w:rsidR="00CD46D4" w:rsidRDefault="00CD46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Emotiv Development Kit;</w:t>
      </w:r>
    </w:p>
    <w:p w:rsidR="00CD46D4" w:rsidRDefault="00CD46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Acrobat Reader;</w:t>
      </w:r>
    </w:p>
    <w:p w:rsidR="00CD46D4" w:rsidRDefault="00CD46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WinZip (ou equivalente);</w:t>
      </w:r>
    </w:p>
    <w:p w:rsidR="00CD46D4" w:rsidRDefault="00CD46D4">
      <w:pPr>
        <w:rPr>
          <w:rFonts w:ascii="Times New Roman" w:hAnsi="Times New Roman" w:cs="Times New Roman"/>
          <w:lang w:val="en-US"/>
        </w:rPr>
      </w:pPr>
    </w:p>
    <w:p w:rsidR="00CD46D4" w:rsidRDefault="00CD46D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Hardware</w:t>
      </w:r>
    </w:p>
    <w:p w:rsidR="00CD46D4" w:rsidRDefault="00CD46D4">
      <w:pPr>
        <w:pStyle w:val="ListParagraph"/>
        <w:numPr>
          <w:ilvl w:val="0"/>
          <w:numId w:val="7"/>
        </w:numPr>
      </w:pPr>
      <w:r>
        <w:t>Um microcomputador 2.4 GHz Intel Pentium 4 (ou superior) com</w:t>
      </w:r>
    </w:p>
    <w:p w:rsidR="00CD46D4" w:rsidRDefault="00CD46D4">
      <w:pPr>
        <w:pStyle w:val="ListParagraph"/>
        <w:numPr>
          <w:ilvl w:val="1"/>
          <w:numId w:val="7"/>
        </w:numPr>
      </w:pPr>
      <w:r>
        <w:t>Microsoft Windows XP SP3 ou Microsoft Windows Vista;</w:t>
      </w:r>
    </w:p>
    <w:p w:rsidR="00CD46D4" w:rsidRDefault="00CD46D4">
      <w:pPr>
        <w:pStyle w:val="ListParagraph"/>
        <w:numPr>
          <w:ilvl w:val="1"/>
          <w:numId w:val="5"/>
        </w:numPr>
      </w:pPr>
      <w:r>
        <w:t>1GB RAM;</w:t>
      </w:r>
    </w:p>
    <w:p w:rsidR="00CD46D4" w:rsidRDefault="00CD46D4">
      <w:pPr>
        <w:pStyle w:val="ListParagraph"/>
        <w:numPr>
          <w:ilvl w:val="1"/>
          <w:numId w:val="5"/>
        </w:numPr>
      </w:pPr>
      <w:r>
        <w:t>50G MB espaço em disco;</w:t>
      </w:r>
    </w:p>
    <w:p w:rsidR="00CD46D4" w:rsidRDefault="00CD46D4">
      <w:pPr>
        <w:pStyle w:val="ListParagraph"/>
        <w:numPr>
          <w:ilvl w:val="1"/>
          <w:numId w:val="5"/>
        </w:numPr>
      </w:pPr>
      <w:r>
        <w:t>Duas portas USB livres;</w:t>
      </w:r>
    </w:p>
    <w:p w:rsidR="00CD46D4" w:rsidRDefault="00CD46D4">
      <w:pPr>
        <w:pStyle w:val="ListParagraph"/>
        <w:numPr>
          <w:ilvl w:val="1"/>
          <w:numId w:val="5"/>
        </w:numPr>
      </w:pPr>
      <w:r>
        <w:t>Leitor de CD/DVD.</w:t>
      </w:r>
    </w:p>
    <w:p w:rsidR="00CD46D4" w:rsidRDefault="00CD4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>Uma Impressora;</w:t>
      </w:r>
    </w:p>
    <w:p w:rsidR="00CD46D4" w:rsidRDefault="00CD46D4">
      <w:pPr>
        <w:pStyle w:val="ListParagraph"/>
        <w:numPr>
          <w:ilvl w:val="0"/>
          <w:numId w:val="5"/>
        </w:numPr>
      </w:pPr>
      <w:r>
        <w:t>Acesso à internet banda larga;</w:t>
      </w:r>
    </w:p>
    <w:p w:rsidR="00CD46D4" w:rsidRDefault="00CD46D4">
      <w:pPr>
        <w:pStyle w:val="ListParagraph"/>
        <w:numPr>
          <w:ilvl w:val="0"/>
          <w:numId w:val="5"/>
        </w:numPr>
      </w:pPr>
      <w:r>
        <w:t>Capacete Neural (Emotiv).</w:t>
      </w:r>
    </w:p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Recursos Humanos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61"/>
        <w:gridCol w:w="2161"/>
        <w:gridCol w:w="1148"/>
        <w:gridCol w:w="3174"/>
      </w:tblGrid>
      <w:tr w:rsidR="00CD46D4">
        <w:tc>
          <w:tcPr>
            <w:tcW w:w="2161" w:type="dxa"/>
          </w:tcPr>
          <w:p w:rsidR="00CD46D4" w:rsidRDefault="00CD46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Atividade</w:t>
            </w:r>
          </w:p>
        </w:tc>
        <w:tc>
          <w:tcPr>
            <w:tcW w:w="2161" w:type="dxa"/>
          </w:tcPr>
          <w:p w:rsidR="00CD46D4" w:rsidRDefault="00CD46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</w:p>
        </w:tc>
        <w:tc>
          <w:tcPr>
            <w:tcW w:w="1148" w:type="dxa"/>
          </w:tcPr>
          <w:p w:rsidR="00CD46D4" w:rsidRDefault="00CD46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Dedicação semanal</w:t>
            </w:r>
          </w:p>
        </w:tc>
        <w:tc>
          <w:tcPr>
            <w:tcW w:w="3174" w:type="dxa"/>
          </w:tcPr>
          <w:p w:rsidR="00CD46D4" w:rsidRDefault="00CD46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CD46D4">
        <w:tc>
          <w:tcPr>
            <w:tcW w:w="2161" w:type="dxa"/>
          </w:tcPr>
          <w:p w:rsidR="00CD46D4" w:rsidRDefault="00CD4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 Orientador</w:t>
            </w:r>
          </w:p>
        </w:tc>
        <w:tc>
          <w:tcPr>
            <w:tcW w:w="2161" w:type="dxa"/>
          </w:tcPr>
          <w:p w:rsidR="00CD46D4" w:rsidRDefault="00CD4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Fábio Garcez Bettio</w:t>
            </w:r>
          </w:p>
        </w:tc>
        <w:tc>
          <w:tcPr>
            <w:tcW w:w="1148" w:type="dxa"/>
          </w:tcPr>
          <w:p w:rsidR="00CD46D4" w:rsidRDefault="00CD4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horas</w:t>
            </w:r>
          </w:p>
        </w:tc>
        <w:tc>
          <w:tcPr>
            <w:tcW w:w="3174" w:type="dxa"/>
          </w:tcPr>
          <w:p w:rsidR="00CD46D4" w:rsidRDefault="00CD4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Orientar os alunos no processo de pesquisa e acompanhamento das atividades pertinentes ao projeto.</w:t>
            </w:r>
          </w:p>
        </w:tc>
      </w:tr>
      <w:tr w:rsidR="00CD46D4">
        <w:tc>
          <w:tcPr>
            <w:tcW w:w="2161" w:type="dxa"/>
          </w:tcPr>
          <w:p w:rsidR="00CD46D4" w:rsidRDefault="00CD4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Aluno 1 - Graduando</w:t>
            </w:r>
          </w:p>
        </w:tc>
        <w:tc>
          <w:tcPr>
            <w:tcW w:w="2161" w:type="dxa"/>
          </w:tcPr>
          <w:p w:rsidR="00CD46D4" w:rsidRDefault="00CD4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definir</w:t>
            </w:r>
          </w:p>
        </w:tc>
        <w:tc>
          <w:tcPr>
            <w:tcW w:w="1148" w:type="dxa"/>
          </w:tcPr>
          <w:p w:rsidR="00CD46D4" w:rsidRDefault="00CD4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horas</w:t>
            </w:r>
          </w:p>
        </w:tc>
        <w:tc>
          <w:tcPr>
            <w:tcW w:w="3174" w:type="dxa"/>
          </w:tcPr>
          <w:p w:rsidR="00CD46D4" w:rsidRDefault="00CD4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Desenvolvimento de pesquisa, analise, implementação e testes em linguagem C++.</w:t>
            </w:r>
          </w:p>
        </w:tc>
      </w:tr>
      <w:tr w:rsidR="00CD46D4">
        <w:tc>
          <w:tcPr>
            <w:tcW w:w="2161" w:type="dxa"/>
          </w:tcPr>
          <w:p w:rsidR="00CD46D4" w:rsidRDefault="00CD4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Aluno 2 - Graduando</w:t>
            </w:r>
          </w:p>
        </w:tc>
        <w:tc>
          <w:tcPr>
            <w:tcW w:w="2161" w:type="dxa"/>
          </w:tcPr>
          <w:p w:rsidR="00CD46D4" w:rsidRDefault="00CD4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definir</w:t>
            </w:r>
          </w:p>
        </w:tc>
        <w:tc>
          <w:tcPr>
            <w:tcW w:w="1148" w:type="dxa"/>
          </w:tcPr>
          <w:p w:rsidR="00CD46D4" w:rsidRDefault="00CD4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horas</w:t>
            </w:r>
          </w:p>
        </w:tc>
        <w:tc>
          <w:tcPr>
            <w:tcW w:w="3174" w:type="dxa"/>
          </w:tcPr>
          <w:p w:rsidR="00CD46D4" w:rsidRDefault="00CD4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Desenvolvimento de pesquisa, analise, implementação e testes em linguagem C++.</w:t>
            </w:r>
          </w:p>
        </w:tc>
      </w:tr>
    </w:tbl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Outros Recursos</w:t>
      </w:r>
    </w:p>
    <w:p w:rsidR="00CD46D4" w:rsidRDefault="00CD4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 ou ambiente reservado com mesa e cadeiras para trabalho encontros, discussões e reunião.</w:t>
      </w:r>
    </w:p>
    <w:p w:rsidR="00CD46D4" w:rsidRDefault="00CD4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Armário ou balcão com chave para guardar os equipamentos.</w:t>
      </w:r>
    </w:p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Cronograma</w:t>
      </w:r>
    </w:p>
    <w:p w:rsidR="00CD46D4" w:rsidRDefault="00CD46D4">
      <w:pPr>
        <w:rPr>
          <w:rFonts w:ascii="Times New Roman" w:hAnsi="Times New Roman" w:cs="Times New Roman"/>
          <w:lang w:val="en-US"/>
        </w:rPr>
      </w:pPr>
    </w:p>
    <w:p w:rsidR="00CD46D4" w:rsidRDefault="00CD46D4">
      <w:pPr>
        <w:rPr>
          <w:rFonts w:ascii="Times New Roman" w:hAnsi="Times New Roman" w:cs="Times New Roman"/>
          <w:lang w:val="en-US"/>
        </w:rPr>
      </w:pPr>
    </w:p>
    <w:p w:rsidR="00CD46D4" w:rsidRDefault="00CD46D4">
      <w:pPr>
        <w:pStyle w:val="Heading1"/>
        <w:rPr>
          <w:rFonts w:ascii="Times New Roman" w:hAnsi="Times New Roman" w:cs="Times New Roman"/>
          <w:lang w:val="en-US"/>
        </w:rPr>
      </w:pPr>
    </w:p>
    <w:p w:rsidR="00CD46D4" w:rsidRDefault="00CD46D4"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  <w:t>Gantt</w:t>
      </w:r>
    </w:p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rPr>
          <w:rFonts w:ascii="Times New Roman" w:hAnsi="Times New Roman" w:cs="Times New Roman"/>
        </w:rPr>
      </w:pPr>
    </w:p>
    <w:p w:rsidR="00CD46D4" w:rsidRDefault="00CD46D4">
      <w:pPr>
        <w:rPr>
          <w:rFonts w:ascii="Times New Roman" w:hAnsi="Times New Roman" w:cs="Times New Roman"/>
        </w:rPr>
      </w:pPr>
    </w:p>
    <w:sectPr w:rsidR="00CD46D4" w:rsidSect="00CD4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5392"/>
    <w:multiLevelType w:val="hybridMultilevel"/>
    <w:tmpl w:val="95F45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34B0FA5"/>
    <w:multiLevelType w:val="hybridMultilevel"/>
    <w:tmpl w:val="2BA2571A"/>
    <w:lvl w:ilvl="0" w:tplc="0B9248E0">
      <w:start w:val="1"/>
      <w:numFmt w:val="lowerLetter"/>
      <w:lvlText w:val="%1."/>
      <w:lvlJc w:val="left"/>
      <w:pPr>
        <w:ind w:left="1065" w:hanging="360"/>
      </w:pPr>
      <w:rPr>
        <w:rFonts w:ascii="Times New Roman" w:hAnsi="Times New Roman"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">
    <w:nsid w:val="335C7EF0"/>
    <w:multiLevelType w:val="hybridMultilevel"/>
    <w:tmpl w:val="F060328A"/>
    <w:lvl w:ilvl="0" w:tplc="5C3CD85C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60AC7729"/>
    <w:multiLevelType w:val="hybridMultilevel"/>
    <w:tmpl w:val="AF4453C8"/>
    <w:lvl w:ilvl="0" w:tplc="417A397C">
      <w:start w:val="1"/>
      <w:numFmt w:val="lowerLetter"/>
      <w:lvlText w:val="%1."/>
      <w:lvlJc w:val="left"/>
      <w:pPr>
        <w:ind w:left="1065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785" w:hanging="360"/>
      </w:pPr>
      <w:rPr>
        <w:rFonts w:ascii="Times New Roman" w:hAnsi="Times New Roman"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63853179"/>
    <w:multiLevelType w:val="hybridMultilevel"/>
    <w:tmpl w:val="356CC30A"/>
    <w:lvl w:ilvl="0" w:tplc="0FFC9D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67BE252F"/>
    <w:multiLevelType w:val="hybridMultilevel"/>
    <w:tmpl w:val="467EA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8BE1308"/>
    <w:multiLevelType w:val="hybridMultilevel"/>
    <w:tmpl w:val="D0C251D4"/>
    <w:lvl w:ilvl="0" w:tplc="0FFC9D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F07398D"/>
    <w:multiLevelType w:val="hybridMultilevel"/>
    <w:tmpl w:val="4DEEF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5C8381A"/>
    <w:multiLevelType w:val="hybridMultilevel"/>
    <w:tmpl w:val="11FA0EB0"/>
    <w:lvl w:ilvl="0" w:tplc="0FFC9D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46D4"/>
    <w:rsid w:val="00CD4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  <w:lang w:val="pt-BR" w:eastAsia="pt-BR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Cambria"/>
      <w:b/>
      <w:bCs/>
      <w:i/>
      <w:iCs/>
      <w:sz w:val="28"/>
      <w:szCs w:val="28"/>
      <w:lang w:val="pt-BR" w:eastAsia="pt-BR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spacing w:after="0" w:line="240" w:lineRule="auto"/>
      <w:ind w:left="720"/>
    </w:p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Calibri" w:hAnsi="Calibri" w:cs="Calibri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4294934530</TotalTime>
  <Pages>4</Pages>
  <Words>375</Words>
  <Characters>2139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30</cp:revision>
  <dcterms:created xsi:type="dcterms:W3CDTF">2011-10-06T20:11:00Z</dcterms:created>
  <dcterms:modified xsi:type="dcterms:W3CDTF">2011-12-12T22:48:00Z</dcterms:modified>
</cp:coreProperties>
</file>